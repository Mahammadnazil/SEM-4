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ertificate of appreciation:"/>
        <w:tag w:val="Certificate of appreciation:"/>
        <w:id w:val="-858817075"/>
        <w:placeholder>
          <w:docPart w:val="DD2CD89E9DCC42DB9AC47EC2787C4B8B"/>
        </w:placeholder>
        <w:temporary/>
        <w:showingPlcHdr/>
        <w15:appearance w15:val="hidden"/>
      </w:sdtPr>
      <w:sdtContent>
        <w:p w:rsidR="00186B85" w:rsidRDefault="00A573CC">
          <w:pPr>
            <w:pStyle w:val="Title"/>
          </w:pPr>
          <w:r>
            <w:t>Certificate of Appreciation</w:t>
          </w:r>
        </w:p>
      </w:sdtContent>
    </w:sdt>
    <w:sdt>
      <w:sdtPr>
        <w:alias w:val="Awarded to:"/>
        <w:tag w:val="Awarded to:"/>
        <w:id w:val="2046162434"/>
        <w:placeholder>
          <w:docPart w:val="8CE03505512843CE860A8F0C6E801371"/>
        </w:placeholder>
        <w:temporary/>
        <w:showingPlcHdr/>
        <w15:appearance w15:val="hidden"/>
      </w:sdtPr>
      <w:sdtContent>
        <w:p w:rsidR="00186B85" w:rsidRDefault="00A573CC">
          <w:pPr>
            <w:pStyle w:val="Certificationtext"/>
          </w:pPr>
          <w:r>
            <w:t>awarded to</w:t>
          </w:r>
        </w:p>
      </w:sdtContent>
    </w:sdt>
    <w:p w:rsidR="00186B85" w:rsidRDefault="00D17334">
      <w:pPr>
        <w:pStyle w:val="Heading1"/>
      </w:pPr>
      <w:fldSimple w:instr=" MERGEFIELD name ">
        <w:r w:rsidR="00F736D3">
          <w:rPr>
            <w:noProof/>
          </w:rPr>
          <w:t>«name»</w:t>
        </w:r>
      </w:fldSimple>
    </w:p>
    <w:sdt>
      <w:sdtPr>
        <w:alias w:val="Enter certificate description:"/>
        <w:tag w:val="Enter certificate description:"/>
        <w:id w:val="-454869291"/>
        <w:placeholder>
          <w:docPart w:val="5900D4ABB87D4578AD2C7BEE9308C631"/>
        </w:placeholder>
        <w:temporary/>
        <w:showingPlcHdr/>
        <w15:appearance w15:val="hidden"/>
      </w:sdtPr>
      <w:sdtContent>
        <w:p w:rsidR="00186B85" w:rsidRDefault="00A573CC">
          <w:r>
            <w:t>For being an Outstanding Professional</w:t>
          </w:r>
        </w:p>
        <w:p w:rsidR="00186B85" w:rsidRDefault="00A573CC">
          <w:r>
            <w:t>We couldn’t do it without you!</w:t>
          </w:r>
        </w:p>
      </w:sdtContent>
    </w:sdt>
    <w:p w:rsidR="00186B85" w:rsidRDefault="00D17334">
      <w:pPr>
        <w:pStyle w:val="Date"/>
      </w:pPr>
      <w:sdt>
        <w:sdtPr>
          <w:alias w:val="Awarded this:"/>
          <w:tag w:val="Awarded this:"/>
          <w:id w:val="-1533879908"/>
          <w:placeholder>
            <w:docPart w:val="5A27D035822F49C78CD5324665E2125D"/>
          </w:placeholder>
          <w:temporary/>
          <w:showingPlcHdr/>
          <w15:appearance w15:val="hidden"/>
        </w:sdtPr>
        <w:sdtContent>
          <w:r w:rsidR="00C95849">
            <w:t>Awarded this</w:t>
          </w:r>
        </w:sdtContent>
      </w:sdt>
      <w:r w:rsidR="00C95849">
        <w:t xml:space="preserve"> </w:t>
      </w:r>
      <w:fldSimple w:instr=" MERGEFIELD day ">
        <w:r w:rsidR="00F736D3">
          <w:rPr>
            <w:noProof/>
          </w:rPr>
          <w:t>«day»</w:t>
        </w:r>
      </w:fldSimple>
      <w:bookmarkStart w:id="0" w:name="_GoBack"/>
      <w:bookmarkEnd w:id="0"/>
      <w:r w:rsidR="00B31CA8">
        <w:rPr>
          <w:rStyle w:val="PlaceholderText"/>
        </w:rPr>
        <w:t xml:space="preserve"> </w:t>
      </w:r>
      <w:sdt>
        <w:sdtPr>
          <w:alias w:val="Of:"/>
          <w:tag w:val="Of:"/>
          <w:id w:val="279847489"/>
          <w:placeholder>
            <w:docPart w:val="71FFEBB6C8454D85915EB09297E3BC2B"/>
          </w:placeholder>
          <w:temporary/>
          <w:showingPlcHdr/>
          <w15:appearance w15:val="hidden"/>
        </w:sdtPr>
        <w:sdtContent>
          <w:r w:rsidR="00C95849">
            <w:t>of</w:t>
          </w:r>
        </w:sdtContent>
      </w:sdt>
      <w:r w:rsidR="00C95849">
        <w:t xml:space="preserve"> </w:t>
      </w:r>
      <w:fldSimple w:instr=" MERGEFIELD month ">
        <w:r w:rsidR="00F736D3">
          <w:rPr>
            <w:noProof/>
          </w:rPr>
          <w:t>«month»</w:t>
        </w:r>
      </w:fldSimple>
      <w:r w:rsidR="00A91DD7">
        <w:t xml:space="preserve">, </w:t>
      </w:r>
      <w:sdt>
        <w:sdtPr>
          <w:alias w:val="20:"/>
          <w:tag w:val="20:"/>
          <w:id w:val="-907383491"/>
          <w:placeholder>
            <w:docPart w:val="3E3DA0212C73463DB94E5A69E410D3C2"/>
          </w:placeholder>
          <w:temporary/>
          <w:showingPlcHdr/>
          <w15:appearance w15:val="hidden"/>
        </w:sdtPr>
        <w:sdtContent>
          <w:r w:rsidR="00A573CC">
            <w:t>20</w:t>
          </w:r>
        </w:sdtContent>
      </w:sdt>
      <w:r>
        <w:fldChar w:fldCharType="begin"/>
      </w:r>
      <w:r>
        <w:instrText xml:space="preserve"> MERGEFIELD year </w:instrText>
      </w:r>
      <w:r>
        <w:fldChar w:fldCharType="separate"/>
      </w:r>
      <w:r w:rsidR="00F736D3">
        <w:rPr>
          <w:noProof/>
        </w:rPr>
        <w:t>«year»</w:t>
      </w:r>
      <w:r>
        <w:fldChar w:fldCharType="end"/>
      </w:r>
    </w:p>
    <w:p w:rsidR="0077560C" w:rsidRDefault="0077560C" w:rsidP="0077560C"/>
    <w:sectPr w:rsidR="0077560C">
      <w:headerReference w:type="default" r:id="rId7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334" w:rsidRDefault="00D17334">
      <w:pPr>
        <w:spacing w:after="0" w:line="240" w:lineRule="auto"/>
      </w:pPr>
      <w:r>
        <w:separator/>
      </w:r>
    </w:p>
  </w:endnote>
  <w:endnote w:type="continuationSeparator" w:id="0">
    <w:p w:rsidR="00D17334" w:rsidRDefault="00D1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334" w:rsidRDefault="00D17334">
      <w:pPr>
        <w:spacing w:after="0" w:line="240" w:lineRule="auto"/>
      </w:pPr>
      <w:r>
        <w:separator/>
      </w:r>
    </w:p>
  </w:footnote>
  <w:footnote w:type="continuationSeparator" w:id="0">
    <w:p w:rsidR="00D17334" w:rsidRDefault="00D1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334" w:rsidRDefault="00D1733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0D5F5171" wp14:editId="1377CD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568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>
          <w:pict>
            <v:rect w14:anchorId="42AD5BE4" id="Rectangle 11" o:spid="_x0000_s1026" alt="Decorative certificate frame" style="position:absolute;margin-left:0;margin-top:0;width:712.8pt;height:537.85pt;z-index:-251659264;visibility:visible;mso-wrap-style:square;mso-width-percent:900;mso-height-percent:879;mso-wrap-distance-left:9pt;mso-wrap-distance-top:0;mso-wrap-distance-right:9pt;mso-wrap-distance-bottom:0;mso-position-horizontal:center;mso-position-horizontal-relative:page;mso-position-vertical:center;mso-position-vertical-relative:page;mso-width-percent:900;mso-height-percent:879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8P3hwYWNrZXQgZW5kPSJ3Ij8+/+4ADkFkb2JlAGRAAAAAAf/bAIQAAQEBAQEBAQEBAQEBAQEB&#10;AQEBAQEBAQEBAQEBAQEBAQEBAQEBAQEBAQEBAQICAgICAgICAgICAwMDAwMDAwMDAwEBAQEBAQEB&#10;AQEBAgIBAgIDAwMDAwMDAwMDAwMDAwMDAwMDAwMDAwMDAwMDAwMDAwMDAwMDAwMDAwMDAwMDAwMD&#10;/8AAEQgCzgO2AwERAAIRAQMRAf/dAAQAd/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" stroked="f" strokeweight=".31747mm">
              <v:fill r:id="rId2" o:title="Decorative certificate frame" recolor="t" rotate="t" type="frame"/>
              <v:stroke dashstyle="3 1"/>
              <v:path arrowok="t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7BE67F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18C4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60A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D16F4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114A52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C00DA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8B4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8021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5C23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FCF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student\Documents\p5_154(2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C:\Users\student\Documents\p5_154(2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34"/>
    <w:rsid w:val="00024FC1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A17DB"/>
    <w:rsid w:val="00625864"/>
    <w:rsid w:val="00722756"/>
    <w:rsid w:val="00723DDF"/>
    <w:rsid w:val="007317EB"/>
    <w:rsid w:val="0077560C"/>
    <w:rsid w:val="00973B3C"/>
    <w:rsid w:val="009B5D8F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D04A5"/>
    <w:rsid w:val="00D17334"/>
    <w:rsid w:val="00DB746E"/>
    <w:rsid w:val="00E1359F"/>
    <w:rsid w:val="00EC1AFF"/>
    <w:rsid w:val="00F02528"/>
    <w:rsid w:val="00F736D3"/>
    <w:rsid w:val="00FE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96C54"/>
  <w15:chartTrackingRefBased/>
  <w15:docId w15:val="{58B4A0DB-34C2-4C33-8D69-C13D0500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5A00" w:themeColor="accent2" w:themeShade="80"/>
        <w:sz w:val="28"/>
        <w:szCs w:val="28"/>
        <w:lang w:val="en-US" w:eastAsia="ja-JP" w:bidi="ar-SA"/>
      </w:rPr>
    </w:rPrDefault>
    <w:pPrDefault>
      <w:pPr>
        <w:spacing w:after="20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528"/>
  </w:style>
  <w:style w:type="paragraph" w:styleId="Heading1">
    <w:name w:val="heading 1"/>
    <w:basedOn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5A1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5A1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5A17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5A1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5A17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5A17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5A17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5A17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02528"/>
    <w:rPr>
      <w:b/>
      <w:bCs/>
      <w:caps w:val="0"/>
      <w:smallCaps/>
      <w:color w:val="A8422A" w:themeColor="accent1" w:themeShade="BF"/>
      <w:spacing w:val="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Date">
    <w:name w:val="Date"/>
    <w:basedOn w:val="Normal"/>
    <w:link w:val="DateChar"/>
    <w:uiPriority w:val="4"/>
    <w:qFormat/>
    <w:rsid w:val="00CA4695"/>
    <w:pPr>
      <w:spacing w:before="480" w:after="1740"/>
      <w:contextualSpacing/>
    </w:pPr>
    <w:rPr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4"/>
    <w:rsid w:val="00CA4695"/>
    <w:rPr>
      <w:color w:val="0D0D0D" w:themeColor="text1" w:themeTint="F2"/>
    </w:rPr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rsid w:val="00F02528"/>
    <w:rPr>
      <w:color w:val="685C54" w:themeColor="accent4" w:themeShade="BF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D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A17DB"/>
  </w:style>
  <w:style w:type="paragraph" w:styleId="BlockText">
    <w:name w:val="Block Text"/>
    <w:basedOn w:val="Normal"/>
    <w:uiPriority w:val="99"/>
    <w:semiHidden/>
    <w:unhideWhenUsed/>
    <w:rsid w:val="00F02528"/>
    <w:pPr>
      <w:pBdr>
        <w:top w:val="single" w:sz="2" w:space="10" w:color="A8422A" w:themeColor="accent1" w:themeShade="BF" w:shadow="1"/>
        <w:left w:val="single" w:sz="2" w:space="10" w:color="A8422A" w:themeColor="accent1" w:themeShade="BF" w:shadow="1"/>
        <w:bottom w:val="single" w:sz="2" w:space="10" w:color="A8422A" w:themeColor="accent1" w:themeShade="BF" w:shadow="1"/>
        <w:right w:val="single" w:sz="2" w:space="10" w:color="A8422A" w:themeColor="accent1" w:themeShade="BF" w:shadow="1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A17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17DB"/>
  </w:style>
  <w:style w:type="paragraph" w:styleId="BodyText2">
    <w:name w:val="Body Text 2"/>
    <w:basedOn w:val="Normal"/>
    <w:link w:val="BodyText2Char"/>
    <w:uiPriority w:val="99"/>
    <w:semiHidden/>
    <w:unhideWhenUsed/>
    <w:rsid w:val="005A17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17DB"/>
  </w:style>
  <w:style w:type="paragraph" w:styleId="BodyText3">
    <w:name w:val="Body Text 3"/>
    <w:basedOn w:val="Normal"/>
    <w:link w:val="BodyText3Char"/>
    <w:uiPriority w:val="99"/>
    <w:semiHidden/>
    <w:unhideWhenUsed/>
    <w:rsid w:val="005A17D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17D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A17D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17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17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17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A17D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17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A17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17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17DB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17D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7DB"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A17DB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17DB"/>
  </w:style>
  <w:style w:type="table" w:styleId="ColorfulGrid">
    <w:name w:val="Colorful Grid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3522" w:themeColor="accent1" w:themeShade="99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6B00" w:themeColor="accent2" w:themeShade="99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6D6E" w:themeColor="accent3" w:themeShade="99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4943" w:themeColor="accent4" w:themeShade="99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704D" w:themeColor="accent5" w:themeShade="99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622" w:themeColor="accent6" w:themeShade="99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17D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7D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7D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7DB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7D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A17D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A17DB"/>
  </w:style>
  <w:style w:type="character" w:styleId="Emphasis">
    <w:name w:val="Emphasis"/>
    <w:basedOn w:val="DefaultParagraphFont"/>
    <w:uiPriority w:val="20"/>
    <w:semiHidden/>
    <w:unhideWhenUsed/>
    <w:qFormat/>
    <w:rsid w:val="005A17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A17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17DB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A17D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17DB"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A17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17DB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3">
    <w:name w:val="Grid Table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A17DB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A17DB"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5A17DB"/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5A17D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5A17DB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A17DB"/>
  </w:style>
  <w:style w:type="paragraph" w:styleId="HTMLAddress">
    <w:name w:val="HTML Address"/>
    <w:basedOn w:val="Normal"/>
    <w:link w:val="HTMLAddressChar"/>
    <w:uiPriority w:val="99"/>
    <w:semiHidden/>
    <w:unhideWhenUsed/>
    <w:rsid w:val="005A17D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A17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A17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A17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7DB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A17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A17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02528"/>
    <w:rPr>
      <w:color w:val="415B5C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A17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528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02528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02528"/>
    <w:rPr>
      <w:i/>
      <w:iCs/>
      <w:color w:val="A8422A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A17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8" w:space="0" w:color="D16349" w:themeColor="accent1"/>
        <w:bottom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Ind w:w="0" w:type="dxa"/>
      <w:tblBorders>
        <w:top w:val="single" w:sz="8" w:space="0" w:color="CCB400" w:themeColor="accent2"/>
        <w:bottom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Ind w:w="0" w:type="dxa"/>
      <w:tblBorders>
        <w:top w:val="single" w:sz="8" w:space="0" w:color="8CADAE" w:themeColor="accent3"/>
        <w:bottom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Ind w:w="0" w:type="dxa"/>
      <w:tblBorders>
        <w:top w:val="single" w:sz="8" w:space="0" w:color="8C7B70" w:themeColor="accent4"/>
        <w:bottom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Ind w:w="0" w:type="dxa"/>
      <w:tblBorders>
        <w:top w:val="single" w:sz="8" w:space="0" w:color="8FB08C" w:themeColor="accent5"/>
        <w:bottom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8" w:space="0" w:color="D19049" w:themeColor="accent6"/>
        <w:bottom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A17DB"/>
  </w:style>
  <w:style w:type="paragraph" w:styleId="List">
    <w:name w:val="List"/>
    <w:basedOn w:val="Normal"/>
    <w:uiPriority w:val="99"/>
    <w:semiHidden/>
    <w:unhideWhenUsed/>
    <w:rsid w:val="005A17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A17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A17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A17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A17DB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A17D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A17D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A17D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A17D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A17D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A17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A17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A17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A17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A17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A17D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A17D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A17D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A17D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A17D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A17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2">
    <w:name w:val="List Table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3">
    <w:name w:val="List Table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4" w:space="0" w:color="D16349" w:themeColor="accent1"/>
        <w:bottom w:val="single" w:sz="4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Ind w:w="0" w:type="dxa"/>
      <w:tblBorders>
        <w:top w:val="single" w:sz="4" w:space="0" w:color="CCB400" w:themeColor="accent2"/>
        <w:bottom w:val="single" w:sz="4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Ind w:w="0" w:type="dxa"/>
      <w:tblBorders>
        <w:top w:val="single" w:sz="4" w:space="0" w:color="8CADAE" w:themeColor="accent3"/>
        <w:bottom w:val="single" w:sz="4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Ind w:w="0" w:type="dxa"/>
      <w:tblBorders>
        <w:top w:val="single" w:sz="4" w:space="0" w:color="8C7B70" w:themeColor="accent4"/>
        <w:bottom w:val="single" w:sz="4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Ind w:w="0" w:type="dxa"/>
      <w:tblBorders>
        <w:top w:val="single" w:sz="4" w:space="0" w:color="8FB08C" w:themeColor="accent5"/>
        <w:bottom w:val="single" w:sz="4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4" w:space="0" w:color="D19049" w:themeColor="accent6"/>
        <w:bottom w:val="single" w:sz="4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A17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17DB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D16349" w:themeColor="accent1"/>
          <w:insideV w:val="single" w:sz="6" w:space="0" w:color="D16349" w:themeColor="accent1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CCB400" w:themeColor="accent2"/>
          <w:insideV w:val="single" w:sz="6" w:space="0" w:color="CCB400" w:themeColor="accent2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8CADAE" w:themeColor="accent3"/>
          <w:insideV w:val="single" w:sz="6" w:space="0" w:color="8CADAE" w:themeColor="accent3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8C7B70" w:themeColor="accent4"/>
          <w:insideV w:val="single" w:sz="6" w:space="0" w:color="8C7B70" w:themeColor="accent4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8FB08C" w:themeColor="accent5"/>
          <w:insideV w:val="single" w:sz="6" w:space="0" w:color="8FB08C" w:themeColor="accent5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D19049" w:themeColor="accent6"/>
          <w:insideV w:val="single" w:sz="6" w:space="0" w:color="D19049" w:themeColor="accent6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6349" w:themeColor="accent1"/>
        <w:bottom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B400" w:themeColor="accent2"/>
        <w:bottom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ADAE" w:themeColor="accent3"/>
        <w:bottom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7B70" w:themeColor="accent4"/>
        <w:bottom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08C" w:themeColor="accent5"/>
        <w:bottom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9049" w:themeColor="accent6"/>
        <w:bottom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A17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025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02528"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A17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A17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A17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A17D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17DB"/>
  </w:style>
  <w:style w:type="character" w:styleId="PageNumber">
    <w:name w:val="page number"/>
    <w:basedOn w:val="DefaultParagraphFont"/>
    <w:uiPriority w:val="99"/>
    <w:semiHidden/>
    <w:unhideWhenUsed/>
    <w:rsid w:val="005A17DB"/>
  </w:style>
  <w:style w:type="table" w:styleId="PlainTable1">
    <w:name w:val="Plain Table 1"/>
    <w:basedOn w:val="TableNormal"/>
    <w:uiPriority w:val="41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17DB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A17DB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A17D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A17D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17DB"/>
  </w:style>
  <w:style w:type="character" w:customStyle="1" w:styleId="SmartHyperlink">
    <w:name w:val="Smart Hyperlink"/>
    <w:basedOn w:val="DefaultParagraphFont"/>
    <w:uiPriority w:val="99"/>
    <w:semiHidden/>
    <w:unhideWhenUsed/>
    <w:rsid w:val="005A17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A17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A17D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A17DB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unhideWhenUsed/>
    <w:qFormat/>
    <w:rsid w:val="0013314B"/>
    <w:rPr>
      <w:b w:val="0"/>
      <w:i w:val="0"/>
      <w:iCs/>
      <w:color w:val="595959" w:themeColor="text1" w:themeTint="A6"/>
      <w:u w:val="singl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A17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A17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A17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A17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A17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A17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A17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A17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A17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A17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A17D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A17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A17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A17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A17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A17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A17DB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A17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A17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A17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A17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A1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A17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A17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A17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A17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A17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A17D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A17DB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17DB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A17DB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A17DB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A17DB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A17DB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A17DB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7DB"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2528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student\Documents\p5_154(2).xlsx" TargetMode="External"/><Relationship Id="rId2" Type="http://schemas.openxmlformats.org/officeDocument/2006/relationships/mailMergeSource" Target="file:///C:\Users\student\Documents\p5_154(2).xlsx" TargetMode="External"/><Relationship Id="rId1" Type="http://schemas.openxmlformats.org/officeDocument/2006/relationships/attachedTemplate" Target="file:///C:\Users\student\AppData\Roaming\Microsoft\Templates\Certificate%20of%20recognition%20for%20administrative%20profes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2CD89E9DCC42DB9AC47EC2787C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62AB-6458-4829-AAEB-B91704A3C989}"/>
      </w:docPartPr>
      <w:docPartBody>
        <w:p w:rsidR="001D5249" w:rsidRDefault="001D5249">
          <w:pPr>
            <w:pStyle w:val="DD2CD89E9DCC42DB9AC47EC2787C4B8B"/>
          </w:pPr>
          <w:r>
            <w:t>Certificate of Appreciation</w:t>
          </w:r>
        </w:p>
      </w:docPartBody>
    </w:docPart>
    <w:docPart>
      <w:docPartPr>
        <w:name w:val="8CE03505512843CE860A8F0C6E801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173F-505B-44D1-9496-66D7B2BAFD3F}"/>
      </w:docPartPr>
      <w:docPartBody>
        <w:p w:rsidR="001D5249" w:rsidRDefault="001D5249">
          <w:pPr>
            <w:pStyle w:val="8CE03505512843CE860A8F0C6E801371"/>
          </w:pPr>
          <w:r>
            <w:t>awarded to</w:t>
          </w:r>
        </w:p>
      </w:docPartBody>
    </w:docPart>
    <w:docPart>
      <w:docPartPr>
        <w:name w:val="5900D4ABB87D4578AD2C7BEE9308C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2917-7BD0-48D3-96CA-DE6D7B5095E0}"/>
      </w:docPartPr>
      <w:docPartBody>
        <w:p w:rsidR="001D5249" w:rsidRDefault="001D5249">
          <w:r>
            <w:t>For being an Outstanding Professional</w:t>
          </w:r>
        </w:p>
        <w:p w:rsidR="001D5249" w:rsidRDefault="001D5249">
          <w:pPr>
            <w:pStyle w:val="5900D4ABB87D4578AD2C7BEE9308C631"/>
          </w:pPr>
          <w:r>
            <w:t>We couldn’t do it without you!</w:t>
          </w:r>
        </w:p>
      </w:docPartBody>
    </w:docPart>
    <w:docPart>
      <w:docPartPr>
        <w:name w:val="5A27D035822F49C78CD5324665E2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18B21-E71B-45F0-9508-676E627D5C3B}"/>
      </w:docPartPr>
      <w:docPartBody>
        <w:p w:rsidR="001D5249" w:rsidRDefault="001D5249">
          <w:pPr>
            <w:pStyle w:val="5A27D035822F49C78CD5324665E2125D"/>
          </w:pPr>
          <w:r>
            <w:t>Awarded this</w:t>
          </w:r>
        </w:p>
      </w:docPartBody>
    </w:docPart>
    <w:docPart>
      <w:docPartPr>
        <w:name w:val="71FFEBB6C8454D85915EB09297E3B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FD35-C8BA-4945-9F77-1227594ED178}"/>
      </w:docPartPr>
      <w:docPartBody>
        <w:p w:rsidR="001D5249" w:rsidRDefault="001D5249">
          <w:pPr>
            <w:pStyle w:val="71FFEBB6C8454D85915EB09297E3BC2B"/>
          </w:pPr>
          <w:r>
            <w:t>of</w:t>
          </w:r>
        </w:p>
      </w:docPartBody>
    </w:docPart>
    <w:docPart>
      <w:docPartPr>
        <w:name w:val="3E3DA0212C73463DB94E5A69E410D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714EE-F6A3-4A19-ADD2-98DE96437C76}"/>
      </w:docPartPr>
      <w:docPartBody>
        <w:p w:rsidR="001D5249" w:rsidRDefault="001D5249">
          <w:pPr>
            <w:pStyle w:val="3E3DA0212C73463DB94E5A69E410D3C2"/>
          </w:pPr>
          <w:r>
            <w:t>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49"/>
    <w:rsid w:val="001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2CD89E9DCC42DB9AC47EC2787C4B8B">
    <w:name w:val="DD2CD89E9DCC42DB9AC47EC2787C4B8B"/>
  </w:style>
  <w:style w:type="paragraph" w:customStyle="1" w:styleId="8CE03505512843CE860A8F0C6E801371">
    <w:name w:val="8CE03505512843CE860A8F0C6E801371"/>
  </w:style>
  <w:style w:type="paragraph" w:customStyle="1" w:styleId="977F63A8EE7A4A6492B26DC12D2321CC">
    <w:name w:val="977F63A8EE7A4A6492B26DC12D2321CC"/>
  </w:style>
  <w:style w:type="paragraph" w:customStyle="1" w:styleId="5900D4ABB87D4578AD2C7BEE9308C631">
    <w:name w:val="5900D4ABB87D4578AD2C7BEE9308C631"/>
  </w:style>
  <w:style w:type="paragraph" w:customStyle="1" w:styleId="5A27D035822F49C78CD5324665E2125D">
    <w:name w:val="5A27D035822F49C78CD5324665E2125D"/>
  </w:style>
  <w:style w:type="character" w:styleId="SubtleEmphasis">
    <w:name w:val="Subtle Emphasis"/>
    <w:basedOn w:val="DefaultParagraphFont"/>
    <w:uiPriority w:val="19"/>
    <w:unhideWhenUsed/>
    <w:qFormat/>
    <w:rPr>
      <w:b w:val="0"/>
      <w:i w:val="0"/>
      <w:iCs/>
      <w:color w:val="595959" w:themeColor="text1" w:themeTint="A6"/>
      <w:u w:val="single"/>
    </w:rPr>
  </w:style>
  <w:style w:type="paragraph" w:customStyle="1" w:styleId="702D0E02903548C2A345F1A725FAE024">
    <w:name w:val="702D0E02903548C2A345F1A725FAE024"/>
  </w:style>
  <w:style w:type="paragraph" w:customStyle="1" w:styleId="71FFEBB6C8454D85915EB09297E3BC2B">
    <w:name w:val="71FFEBB6C8454D85915EB09297E3BC2B"/>
  </w:style>
  <w:style w:type="paragraph" w:customStyle="1" w:styleId="89BA81EB4B6B4A78B90CCEE9033821F9">
    <w:name w:val="89BA81EB4B6B4A78B90CCEE9033821F9"/>
  </w:style>
  <w:style w:type="paragraph" w:customStyle="1" w:styleId="3E3DA0212C73463DB94E5A69E410D3C2">
    <w:name w:val="3E3DA0212C73463DB94E5A69E410D3C2"/>
  </w:style>
  <w:style w:type="paragraph" w:customStyle="1" w:styleId="260FD72354134762A15D33272534940B">
    <w:name w:val="260FD72354134762A15D33272534940B"/>
  </w:style>
  <w:style w:type="paragraph" w:customStyle="1" w:styleId="7CD6F3822DB94EC1A816E6BCF9E9BD71">
    <w:name w:val="7CD6F3822DB94EC1A816E6BCF9E9BD71"/>
  </w:style>
  <w:style w:type="paragraph" w:customStyle="1" w:styleId="CDD6386C34CF4EFFB77ADF392CCAA758">
    <w:name w:val="CDD6386C34CF4EFFB77ADF392CCAA758"/>
    <w:rsid w:val="001D5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recognition for administrative professional</Template>
  <TotalTime>11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2024-12-27T07:24:00Z</dcterms:created>
  <dcterms:modified xsi:type="dcterms:W3CDTF">2024-12-27T07:39:00Z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